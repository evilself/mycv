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0E35C5" w:rsidP="000E35C5">
            <w:pPr>
              <w:pStyle w:val="Heading1"/>
              <w:jc w:val="both"/>
            </w:pPr>
            <w:r>
              <w:t>${</w:t>
            </w:r>
            <w:r w:rsidR="005A103F">
              <w:t>fullname</w:t>
            </w:r>
            <w:r>
              <w:t>}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544452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0E35C5" w:rsidP="00441EB9">
            <w:pPr>
              <w:pStyle w:val="Heading3"/>
            </w:pPr>
            <w:r>
              <w:t>${</w:t>
            </w:r>
            <w:r w:rsidR="005A103F">
              <w:t>email</w:t>
            </w:r>
            <w:r>
              <w:t>}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85D36E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0E35C5" w:rsidP="00441EB9">
            <w:pPr>
              <w:pStyle w:val="Heading3"/>
            </w:pPr>
            <w:r>
              <w:t>${</w:t>
            </w:r>
            <w:r w:rsidR="005A103F">
              <w:t>telephone</w:t>
            </w:r>
            <w:r>
              <w:t>}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18C12F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0E35C5" w:rsidP="00441EB9">
            <w:pPr>
              <w:pStyle w:val="Heading3"/>
            </w:pPr>
            <w:r>
              <w:t>${</w:t>
            </w:r>
            <w:r w:rsidR="005A103F">
              <w:t>linkedin</w:t>
            </w:r>
            <w:r>
              <w:t>}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B63651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Enter Link to other online properties:"/>
                      <w:tag w:val="Enter Link to other online properties:"/>
                      <w:id w:val="522055412"/>
                      <w:placeholder>
                        <w:docPart w:val="8DCA0B77340F43A0B3A157097A1B9BA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B63651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C1226CB52F44C58B3C5092CB9DA225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DE7F9C1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B63651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181C17FBA77E40DE9F95F0F85E83520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To get s</w:t>
                      </w:r>
                      <w:r w:rsidR="00C420C8">
                        <w:t>tarted, click placeholder text</w:t>
                      </w:r>
                      <w:r w:rsidR="00C420C8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B63651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FC14CC9054C94C438D9368483073FC0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5072431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BCA4321778C54C1DB3030664E783C8B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B63651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11AFB9766F6A441B8D5D89DB03712BB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43426C" w:rsidRDefault="000E35C5" w:rsidP="002B3890">
                  <w:pPr>
                    <w:pStyle w:val="Heading4"/>
                  </w:pPr>
                  <w:r>
                    <w:t>${title}</w:t>
                  </w:r>
                  <w:r w:rsidR="005A103F">
                    <w:t xml:space="preserve"> </w:t>
                  </w:r>
                  <w:r>
                    <w:t>/</w:t>
                  </w:r>
                  <w:r w:rsidR="005A103F">
                    <w:t xml:space="preserve"> </w:t>
                  </w:r>
                  <w:r>
                    <w:t>${company}</w:t>
                  </w:r>
                </w:p>
                <w:p w:rsidR="00C420C8" w:rsidRPr="005152F2" w:rsidRDefault="000E35C5" w:rsidP="008F6337">
                  <w:pPr>
                    <w:pStyle w:val="Heading5"/>
                  </w:pPr>
                  <w:r>
                    <w:t>${</w:t>
                  </w:r>
                  <w:proofErr w:type="spellStart"/>
                  <w:r>
                    <w:t>startDate</w:t>
                  </w:r>
                  <w:proofErr w:type="spellEnd"/>
                  <w:r>
                    <w:t>}</w:t>
                  </w:r>
                  <w:r w:rsidR="00C420C8">
                    <w:t xml:space="preserve"> – </w:t>
                  </w:r>
                  <w:r>
                    <w:t>${</w:t>
                  </w:r>
                  <w:proofErr w:type="spellStart"/>
                  <w:r>
                    <w:t>endDate</w:t>
                  </w:r>
                  <w:proofErr w:type="spellEnd"/>
                  <w:r>
                    <w:t>}</w:t>
                  </w:r>
                </w:p>
                <w:p w:rsidR="00C420C8" w:rsidRDefault="000E35C5" w:rsidP="008F6337">
                  <w:r>
                    <w:t>${description}</w:t>
                  </w:r>
                  <w:bookmarkStart w:id="0" w:name="_GoBack"/>
                  <w:bookmarkEnd w:id="0"/>
                </w:p>
                <w:p w:rsidR="00C420C8" w:rsidRDefault="00C420C8" w:rsidP="00832F81"/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B63651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AC946FB58134993A0E97CEC6393AF1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sdt>
                  <w:sdtPr>
                    <w:alias w:val="Enter Degree / Date Earned:"/>
                    <w:tag w:val="Enter Degree / Date Earned:"/>
                    <w:id w:val="634905938"/>
                    <w:placeholder>
                      <w:docPart w:val="5B05104F94BA4BD1BB770ACBC975A46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Enter school:"/>
                    <w:tag w:val="Enter school:"/>
                    <w:id w:val="-741416646"/>
                    <w:placeholder>
                      <w:docPart w:val="16335A1F1FD84BBF9EBF7BC1868ABEB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C420C8" w:rsidRDefault="00B63651" w:rsidP="007B2F5C">
                  <w:sdt>
                    <w:sdtPr>
                      <w:alias w:val="Enter education details:"/>
                      <w:tag w:val="Enter education details:"/>
                      <w:id w:val="-670642327"/>
                      <w:placeholder>
                        <w:docPart w:val="76E63DB20106406EBA0746C13E2CEF6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B63651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EA93BCEF2A6D4BFA8DA88639DD21B9A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FB63A1D469F8480393FFD5432C54F2B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NoSpacing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5C5" w:rsidRDefault="000E35C5" w:rsidP="003856C9">
      <w:pPr>
        <w:spacing w:after="0" w:line="240" w:lineRule="auto"/>
      </w:pPr>
      <w:r>
        <w:separator/>
      </w:r>
    </w:p>
  </w:endnote>
  <w:endnote w:type="continuationSeparator" w:id="0">
    <w:p w:rsidR="000E35C5" w:rsidRDefault="000E35C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CA12C15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6FC34CD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5C5" w:rsidRDefault="000E35C5" w:rsidP="003856C9">
      <w:pPr>
        <w:spacing w:after="0" w:line="240" w:lineRule="auto"/>
      </w:pPr>
      <w:r>
        <w:separator/>
      </w:r>
    </w:p>
  </w:footnote>
  <w:footnote w:type="continuationSeparator" w:id="0">
    <w:p w:rsidR="000E35C5" w:rsidRDefault="000E35C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53381D7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A5D9E75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C5"/>
    <w:rsid w:val="00052BE1"/>
    <w:rsid w:val="0007412A"/>
    <w:rsid w:val="000E35C5"/>
    <w:rsid w:val="0010199E"/>
    <w:rsid w:val="0010257B"/>
    <w:rsid w:val="001166C2"/>
    <w:rsid w:val="001503AC"/>
    <w:rsid w:val="001765FE"/>
    <w:rsid w:val="0019561F"/>
    <w:rsid w:val="001B32D2"/>
    <w:rsid w:val="001E72A8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C36A8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03F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95030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67547"/>
    <w:rsid w:val="00F91A9C"/>
    <w:rsid w:val="00F927F0"/>
    <w:rsid w:val="00FA07AA"/>
    <w:rsid w:val="00FB0A17"/>
    <w:rsid w:val="00FB6A8F"/>
    <w:rsid w:val="00FE16BA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B532FF"/>
  <w15:chartTrackingRefBased/>
  <w15:docId w15:val="{D2A76802-EB4A-43D9-9622-7C25D2C3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%20Kostadinov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CA0B77340F43A0B3A157097A1B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45905-8F0E-458D-952D-243F0C6A8D12}"/>
      </w:docPartPr>
      <w:docPartBody>
        <w:p w:rsidR="00352469" w:rsidRDefault="00352469">
          <w:pPr>
            <w:pStyle w:val="8DCA0B77340F43A0B3A157097A1B9BA6"/>
          </w:pPr>
          <w:r w:rsidRPr="005152F2">
            <w:t>Link to other online properties: Portfolio/Website/Blog</w:t>
          </w:r>
        </w:p>
      </w:docPartBody>
    </w:docPart>
    <w:docPart>
      <w:docPartPr>
        <w:name w:val="7C1226CB52F44C58B3C5092CB9DA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30E0C-AC6A-4951-84A5-A6D112D50C8E}"/>
      </w:docPartPr>
      <w:docPartBody>
        <w:p w:rsidR="00352469" w:rsidRDefault="00352469">
          <w:pPr>
            <w:pStyle w:val="7C1226CB52F44C58B3C5092CB9DA2252"/>
          </w:pPr>
          <w:r>
            <w:t>Objective</w:t>
          </w:r>
        </w:p>
      </w:docPartBody>
    </w:docPart>
    <w:docPart>
      <w:docPartPr>
        <w:name w:val="181C17FBA77E40DE9F95F0F85E835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C37E5-7B65-42C4-895A-BC2ECE91AFDC}"/>
      </w:docPartPr>
      <w:docPartBody>
        <w:p w:rsidR="00352469" w:rsidRDefault="00352469">
          <w:pPr>
            <w:pStyle w:val="181C17FBA77E40DE9F95F0F85E835204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FC14CC9054C94C438D9368483073F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42B12-6802-4322-B9B3-8EDAE39D7BB7}"/>
      </w:docPartPr>
      <w:docPartBody>
        <w:p w:rsidR="00352469" w:rsidRDefault="00352469">
          <w:pPr>
            <w:pStyle w:val="FC14CC9054C94C438D9368483073FC07"/>
          </w:pPr>
          <w:r>
            <w:t>Skills</w:t>
          </w:r>
        </w:p>
      </w:docPartBody>
    </w:docPart>
    <w:docPart>
      <w:docPartPr>
        <w:name w:val="BCA4321778C54C1DB3030664E783C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87081-F7F5-462A-8EB5-5618F10A0895}"/>
      </w:docPartPr>
      <w:docPartBody>
        <w:p w:rsidR="00352469" w:rsidRDefault="00352469">
          <w:pPr>
            <w:pStyle w:val="BCA4321778C54C1DB3030664E783C8BB"/>
          </w:pPr>
          <w:r w:rsidRPr="007B2F5C">
            <w:t xml:space="preserve">Explain what you’re especially good at. What sets you apart? Use your own </w:t>
          </w:r>
          <w:r w:rsidRPr="007B2F5C">
            <w:t>language—not jargon.</w:t>
          </w:r>
        </w:p>
      </w:docPartBody>
    </w:docPart>
    <w:docPart>
      <w:docPartPr>
        <w:name w:val="11AFB9766F6A441B8D5D89DB03712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BB459-0417-417C-9AF4-677D8654A6F9}"/>
      </w:docPartPr>
      <w:docPartBody>
        <w:p w:rsidR="00352469" w:rsidRDefault="00352469">
          <w:pPr>
            <w:pStyle w:val="11AFB9766F6A441B8D5D89DB03712BBB"/>
          </w:pPr>
          <w:r w:rsidRPr="005152F2">
            <w:t>Experience</w:t>
          </w:r>
        </w:p>
      </w:docPartBody>
    </w:docPart>
    <w:docPart>
      <w:docPartPr>
        <w:name w:val="1AC946FB58134993A0E97CEC6393A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41B7D-694A-4B5F-B7F2-2F33EAB68157}"/>
      </w:docPartPr>
      <w:docPartBody>
        <w:p w:rsidR="00352469" w:rsidRDefault="00352469">
          <w:pPr>
            <w:pStyle w:val="1AC946FB58134993A0E97CEC6393AF19"/>
          </w:pPr>
          <w:r w:rsidRPr="005152F2">
            <w:t>Education</w:t>
          </w:r>
        </w:p>
      </w:docPartBody>
    </w:docPart>
    <w:docPart>
      <w:docPartPr>
        <w:name w:val="5B05104F94BA4BD1BB770ACBC975A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FA2F4-68A1-4A2D-839C-C39B1D91DB6B}"/>
      </w:docPartPr>
      <w:docPartBody>
        <w:p w:rsidR="00352469" w:rsidRDefault="00352469">
          <w:pPr>
            <w:pStyle w:val="5B05104F94BA4BD1BB770ACBC975A46E"/>
          </w:pPr>
          <w:r w:rsidRPr="0043426C">
            <w:t>Degree / Date Earned</w:t>
          </w:r>
        </w:p>
      </w:docPartBody>
    </w:docPart>
    <w:docPart>
      <w:docPartPr>
        <w:name w:val="16335A1F1FD84BBF9EBF7BC1868AB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4F0B5-7489-441A-91C5-9EF4D014FC89}"/>
      </w:docPartPr>
      <w:docPartBody>
        <w:p w:rsidR="00352469" w:rsidRDefault="00352469">
          <w:pPr>
            <w:pStyle w:val="16335A1F1FD84BBF9EBF7BC1868ABEB9"/>
          </w:pPr>
          <w:r w:rsidRPr="005152F2">
            <w:t>School</w:t>
          </w:r>
        </w:p>
      </w:docPartBody>
    </w:docPart>
    <w:docPart>
      <w:docPartPr>
        <w:name w:val="76E63DB20106406EBA0746C13E2CE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E0F1B-7F40-4BED-A6E7-72B06A566F36}"/>
      </w:docPartPr>
      <w:docPartBody>
        <w:p w:rsidR="00352469" w:rsidRDefault="00352469">
          <w:pPr>
            <w:pStyle w:val="76E63DB20106406EBA0746C13E2CEF6C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EA93BCEF2A6D4BFA8DA88639DD21B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DE27F-831E-4449-AF42-0A751B31FF31}"/>
      </w:docPartPr>
      <w:docPartBody>
        <w:p w:rsidR="00352469" w:rsidRDefault="00352469">
          <w:pPr>
            <w:pStyle w:val="EA93BCEF2A6D4BFA8DA88639DD21B9A6"/>
          </w:pPr>
          <w:r w:rsidRPr="005152F2">
            <w:t>Volunteer Experience or Leadership</w:t>
          </w:r>
        </w:p>
      </w:docPartBody>
    </w:docPart>
    <w:docPart>
      <w:docPartPr>
        <w:name w:val="FB63A1D469F8480393FFD5432C54F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52ACB-6AD0-4A3C-BF30-AB6772E88F74}"/>
      </w:docPartPr>
      <w:docPartBody>
        <w:p w:rsidR="00352469" w:rsidRDefault="00352469">
          <w:pPr>
            <w:pStyle w:val="FB63A1D469F8480393FFD5432C54F2BF"/>
          </w:pPr>
          <w:r w:rsidRPr="007B2F5C">
            <w:t>Did you manage a team for your club, lead a project for yo</w:t>
          </w:r>
          <w:r w:rsidRPr="007B2F5C">
            <w:t>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69"/>
    <w:rsid w:val="0035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EE33354FB042DC8B4F65F8CC521A75">
    <w:name w:val="B5EE33354FB042DC8B4F65F8CC521A75"/>
  </w:style>
  <w:style w:type="paragraph" w:customStyle="1" w:styleId="752AB6D4424B4E30B27824905F0CD499">
    <w:name w:val="752AB6D4424B4E30B27824905F0CD499"/>
  </w:style>
  <w:style w:type="paragraph" w:customStyle="1" w:styleId="57A53517EAE84D5483EEE59B26DCEFFF">
    <w:name w:val="57A53517EAE84D5483EEE59B26DCEFFF"/>
  </w:style>
  <w:style w:type="paragraph" w:customStyle="1" w:styleId="5BD90697B5D34BC3AD057B57EA2E8E5C">
    <w:name w:val="5BD90697B5D34BC3AD057B57EA2E8E5C"/>
  </w:style>
  <w:style w:type="paragraph" w:customStyle="1" w:styleId="8DCA0B77340F43A0B3A157097A1B9BA6">
    <w:name w:val="8DCA0B77340F43A0B3A157097A1B9BA6"/>
  </w:style>
  <w:style w:type="paragraph" w:customStyle="1" w:styleId="7C1226CB52F44C58B3C5092CB9DA2252">
    <w:name w:val="7C1226CB52F44C58B3C5092CB9DA2252"/>
  </w:style>
  <w:style w:type="paragraph" w:customStyle="1" w:styleId="181C17FBA77E40DE9F95F0F85E835204">
    <w:name w:val="181C17FBA77E40DE9F95F0F85E835204"/>
  </w:style>
  <w:style w:type="paragraph" w:customStyle="1" w:styleId="FC14CC9054C94C438D9368483073FC07">
    <w:name w:val="FC14CC9054C94C438D9368483073FC07"/>
  </w:style>
  <w:style w:type="paragraph" w:customStyle="1" w:styleId="BCA4321778C54C1DB3030664E783C8BB">
    <w:name w:val="BCA4321778C54C1DB3030664E783C8BB"/>
  </w:style>
  <w:style w:type="paragraph" w:customStyle="1" w:styleId="11AFB9766F6A441B8D5D89DB03712BBB">
    <w:name w:val="11AFB9766F6A441B8D5D89DB03712BBB"/>
  </w:style>
  <w:style w:type="paragraph" w:customStyle="1" w:styleId="3183EF94F1DF47F796FEA860CB301B8F">
    <w:name w:val="3183EF94F1DF47F796FEA860CB301B8F"/>
  </w:style>
  <w:style w:type="paragraph" w:customStyle="1" w:styleId="BB53D878EB474B27B50E9FA526199EF5">
    <w:name w:val="BB53D878EB474B27B50E9FA526199EF5"/>
  </w:style>
  <w:style w:type="paragraph" w:customStyle="1" w:styleId="037184A3777447FDA56A4F92F6694B99">
    <w:name w:val="037184A3777447FDA56A4F92F6694B99"/>
  </w:style>
  <w:style w:type="paragraph" w:customStyle="1" w:styleId="AD6C2321258B440D889B1E5568088C33">
    <w:name w:val="AD6C2321258B440D889B1E5568088C33"/>
  </w:style>
  <w:style w:type="paragraph" w:customStyle="1" w:styleId="4385B20C05254BEB954555A2C1F64164">
    <w:name w:val="4385B20C05254BEB954555A2C1F64164"/>
  </w:style>
  <w:style w:type="paragraph" w:customStyle="1" w:styleId="7690188BF50E4C6EB51D95CAAED4C5B8">
    <w:name w:val="7690188BF50E4C6EB51D95CAAED4C5B8"/>
  </w:style>
  <w:style w:type="paragraph" w:customStyle="1" w:styleId="B52FCEDF50DF4609BE05FB472DFA56A9">
    <w:name w:val="B52FCEDF50DF4609BE05FB472DFA56A9"/>
  </w:style>
  <w:style w:type="paragraph" w:customStyle="1" w:styleId="700179AB17B7452EB05CEC01DE10E2C0">
    <w:name w:val="700179AB17B7452EB05CEC01DE10E2C0"/>
  </w:style>
  <w:style w:type="paragraph" w:customStyle="1" w:styleId="1AC946FB58134993A0E97CEC6393AF19">
    <w:name w:val="1AC946FB58134993A0E97CEC6393AF19"/>
  </w:style>
  <w:style w:type="paragraph" w:customStyle="1" w:styleId="5B05104F94BA4BD1BB770ACBC975A46E">
    <w:name w:val="5B05104F94BA4BD1BB770ACBC975A46E"/>
  </w:style>
  <w:style w:type="paragraph" w:customStyle="1" w:styleId="16335A1F1FD84BBF9EBF7BC1868ABEB9">
    <w:name w:val="16335A1F1FD84BBF9EBF7BC1868ABEB9"/>
  </w:style>
  <w:style w:type="paragraph" w:customStyle="1" w:styleId="76E63DB20106406EBA0746C13E2CEF6C">
    <w:name w:val="76E63DB20106406EBA0746C13E2CEF6C"/>
  </w:style>
  <w:style w:type="paragraph" w:customStyle="1" w:styleId="EA93BCEF2A6D4BFA8DA88639DD21B9A6">
    <w:name w:val="EA93BCEF2A6D4BFA8DA88639DD21B9A6"/>
  </w:style>
  <w:style w:type="paragraph" w:customStyle="1" w:styleId="FB63A1D469F8480393FFD5432C54F2BF">
    <w:name w:val="FB63A1D469F8480393FFD5432C54F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Kostadinov</dc:creator>
  <cp:keywords/>
  <dc:description/>
  <cp:lastModifiedBy>Pavel Kostadinov</cp:lastModifiedBy>
  <cp:revision>2</cp:revision>
  <dcterms:created xsi:type="dcterms:W3CDTF">2018-09-11T07:17:00Z</dcterms:created>
  <dcterms:modified xsi:type="dcterms:W3CDTF">2018-09-11T07:17:00Z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